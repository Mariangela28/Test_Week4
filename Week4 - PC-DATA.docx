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037E4D2E" w:rsidR="00547F36" w:rsidRPr="001E6010" w:rsidRDefault="00587F4D">
      <w:pPr>
        <w:pStyle w:val="Heading1"/>
        <w:rPr>
          <w:lang w:val="it-IT"/>
        </w:rPr>
      </w:pPr>
      <w:r>
        <w:rPr>
          <w:lang w:val="it-IT"/>
        </w:rPr>
        <w:t xml:space="preserve">Test di fine settimana – Week </w:t>
      </w:r>
      <w:r w:rsidR="00127A8D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0"/>
        <w:gridCol w:w="1115"/>
        <w:gridCol w:w="3246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1E2386AF" w:rsidR="00547F36" w:rsidRPr="001E6010" w:rsidRDefault="00265710">
            <w:pPr>
              <w:pStyle w:val="Informazionisullostudente"/>
            </w:pPr>
            <w:r>
              <w:t xml:space="preserve">Mariangela 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78BF2D40" w:rsidR="00547F36" w:rsidRPr="001E6010" w:rsidRDefault="00265710">
            <w:pPr>
              <w:pStyle w:val="Informazionisullostudente"/>
            </w:pPr>
            <w:r>
              <w:t>Leone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5612CDC5" w:rsidR="00547F36" w:rsidRPr="001E6010" w:rsidRDefault="00265710">
            <w:pPr>
              <w:pStyle w:val="Informazionisullostudente"/>
            </w:pPr>
            <w:r>
              <w:t>11/06/2021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6A0FD0E" w14:textId="47485C5E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Spiegare brevemente la differenza tra i comandi SELECT, INSERT, UPDATE E DELETE e fare un esempio per ognuno</w:t>
      </w:r>
      <w:r w:rsidR="00C1038C">
        <w:rPr>
          <w:rFonts w:cstheme="minorHAnsi"/>
          <w:i/>
          <w:iCs/>
          <w:sz w:val="20"/>
          <w:szCs w:val="20"/>
        </w:rPr>
        <w:t>.</w:t>
      </w:r>
    </w:p>
    <w:p w14:paraId="27EAA87C" w14:textId="77777777" w:rsidR="00265710" w:rsidRDefault="00265710" w:rsidP="00265710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SELECT si usa per selezionare i dati dal database, INSERT si usa per inserire dei record(una o più</w:t>
      </w:r>
    </w:p>
    <w:p w14:paraId="57F76BE6" w14:textId="67BB69E8" w:rsidR="00265710" w:rsidRDefault="00265710" w:rsidP="00265710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Righe) in una tabella, UPDATE si usa per </w:t>
      </w:r>
      <w:r w:rsidR="00720FCE">
        <w:rPr>
          <w:rFonts w:cstheme="minorHAnsi"/>
          <w:i/>
          <w:iCs/>
          <w:sz w:val="20"/>
          <w:szCs w:val="20"/>
        </w:rPr>
        <w:t>aggiornare</w:t>
      </w:r>
      <w:r>
        <w:rPr>
          <w:rFonts w:cstheme="minorHAnsi"/>
          <w:i/>
          <w:iCs/>
          <w:sz w:val="20"/>
          <w:szCs w:val="20"/>
        </w:rPr>
        <w:t xml:space="preserve"> i valori nei record e DELETE si usa per cancellare i record presenti in una tabella.</w:t>
      </w:r>
    </w:p>
    <w:p w14:paraId="5BB13FD1" w14:textId="77777777" w:rsidR="00265710" w:rsidRDefault="00265710" w:rsidP="00265710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Esempio:</w:t>
      </w:r>
    </w:p>
    <w:p w14:paraId="7B49150E" w14:textId="46459E8F" w:rsidR="00265710" w:rsidRDefault="00265710" w:rsidP="00265710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SELECT Nome, Cognome, DataNascita – oppure si può mettere * per inserire tutti i dati</w:t>
      </w:r>
    </w:p>
    <w:p w14:paraId="53759D55" w14:textId="77777777" w:rsidR="00265710" w:rsidRPr="00265710" w:rsidRDefault="00265710" w:rsidP="00265710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265710">
        <w:rPr>
          <w:rFonts w:cstheme="minorHAnsi"/>
          <w:i/>
          <w:iCs/>
          <w:sz w:val="20"/>
          <w:szCs w:val="20"/>
          <w:lang w:val="en-US"/>
        </w:rPr>
        <w:t>INSERT INTO DatiAlunno VALUES (‘Fabio’, ‘Rossi’, ‘2021-11-06’)</w:t>
      </w:r>
    </w:p>
    <w:p w14:paraId="360EE42A" w14:textId="77777777" w:rsidR="00265710" w:rsidRDefault="00265710" w:rsidP="00265710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265710">
        <w:rPr>
          <w:rFonts w:cstheme="minorHAnsi"/>
          <w:i/>
          <w:iCs/>
          <w:sz w:val="20"/>
          <w:szCs w:val="20"/>
          <w:lang w:val="en-US"/>
        </w:rPr>
        <w:t>UPDATE FROM DatiAlunno WHERE(clausola)</w:t>
      </w:r>
      <w:r>
        <w:rPr>
          <w:rFonts w:cstheme="minorHAnsi"/>
          <w:i/>
          <w:iCs/>
          <w:sz w:val="20"/>
          <w:szCs w:val="20"/>
          <w:lang w:val="en-US"/>
        </w:rPr>
        <w:t>….</w:t>
      </w:r>
    </w:p>
    <w:p w14:paraId="2D2CBA27" w14:textId="01BCACC8" w:rsidR="00265710" w:rsidRPr="00265710" w:rsidRDefault="00265710" w:rsidP="00265710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DELETE FROM DatiAlunno WHERE(clausula)</w:t>
      </w:r>
      <w:r w:rsidRPr="00265710">
        <w:rPr>
          <w:rFonts w:cstheme="minorHAnsi"/>
          <w:i/>
          <w:iCs/>
          <w:sz w:val="20"/>
          <w:szCs w:val="20"/>
          <w:lang w:val="en-US"/>
        </w:rPr>
        <w:t xml:space="preserve"> </w:t>
      </w:r>
    </w:p>
    <w:p w14:paraId="6CF963C3" w14:textId="3E0C6BB9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Disegnare un esempio di tabelle con relazione 1:N e un esempio di relazione N:N e spiegare quali sono le differenze</w:t>
      </w:r>
    </w:p>
    <w:p w14:paraId="7D8D6F6C" w14:textId="7CC6F333" w:rsidR="00C1038C" w:rsidRDefault="00C1038C" w:rsidP="00C1038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776CDCD1" wp14:editId="2AA47624">
            <wp:extent cx="5274945" cy="32645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70A2" w14:textId="77777777" w:rsidR="00265710" w:rsidRDefault="00265710" w:rsidP="00265710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</w:p>
    <w:p w14:paraId="5F2B80CF" w14:textId="56E2F770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Spiegare la differenza tra una PRIMARY KEY e una FOREIGN KEY</w:t>
      </w:r>
    </w:p>
    <w:p w14:paraId="3FA9FBD7" w14:textId="1BDAD3FB" w:rsidR="00265710" w:rsidRDefault="00265710" w:rsidP="00265710">
      <w:pPr>
        <w:pStyle w:val="ListParagraph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PRIMARY KEY è la chiave primaria che identica il codice univoco di una tabella (codice rappresentativo), FOREIGN KEY  è la chiave esterna che funge da collegamento tra due tabelle. </w:t>
      </w:r>
    </w:p>
    <w:p w14:paraId="350310D6" w14:textId="77777777" w:rsidR="00720FCE" w:rsidRPr="00265710" w:rsidRDefault="00720FCE" w:rsidP="00265710">
      <w:pPr>
        <w:pStyle w:val="ListParagraph"/>
        <w:rPr>
          <w:rFonts w:cstheme="minorHAnsi"/>
          <w:i/>
          <w:iCs/>
          <w:sz w:val="20"/>
          <w:szCs w:val="20"/>
        </w:rPr>
      </w:pPr>
    </w:p>
    <w:p w14:paraId="57A53F9B" w14:textId="77777777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lastRenderedPageBreak/>
        <w:t>Date le seguenti tabelle che identificano l’associazione tra alunni di una scuola e le relative classi scrivere la “SELECT con JOIN” per ottenere l’elenco degli alunni con le informazioni della classe a loro assegnata</w:t>
      </w:r>
    </w:p>
    <w:p w14:paraId="234CA3BD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Alunno</w:t>
      </w:r>
    </w:p>
    <w:p w14:paraId="073F8C45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ID(PRIMARY KEY)</w:t>
      </w:r>
    </w:p>
    <w:p w14:paraId="75BB4C54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Nome</w:t>
      </w:r>
    </w:p>
    <w:p w14:paraId="4C9E62E8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Cognome</w:t>
      </w:r>
    </w:p>
    <w:p w14:paraId="33F9422B" w14:textId="77777777" w:rsidR="005D38CC" w:rsidRPr="000863CA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</w:rPr>
        <w:tab/>
      </w:r>
      <w:r w:rsidRPr="000863CA">
        <w:rPr>
          <w:rFonts w:cstheme="minorHAnsi"/>
          <w:i/>
          <w:iCs/>
          <w:sz w:val="20"/>
          <w:szCs w:val="20"/>
          <w:lang w:val="en-US"/>
        </w:rPr>
        <w:t>ClasseID</w:t>
      </w:r>
    </w:p>
    <w:p w14:paraId="31096564" w14:textId="77777777" w:rsidR="005D38CC" w:rsidRPr="000863CA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0863CA">
        <w:rPr>
          <w:rFonts w:cstheme="minorHAnsi"/>
          <w:i/>
          <w:iCs/>
          <w:sz w:val="20"/>
          <w:szCs w:val="20"/>
          <w:lang w:val="en-US"/>
        </w:rPr>
        <w:t>Classe</w:t>
      </w:r>
    </w:p>
    <w:p w14:paraId="640DC431" w14:textId="77777777" w:rsidR="005D38CC" w:rsidRPr="004754A0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0863CA">
        <w:rPr>
          <w:rFonts w:cstheme="minorHAnsi"/>
          <w:i/>
          <w:iCs/>
          <w:sz w:val="20"/>
          <w:szCs w:val="20"/>
          <w:lang w:val="en-US"/>
        </w:rPr>
        <w:tab/>
      </w:r>
      <w:r w:rsidRPr="004754A0">
        <w:rPr>
          <w:rFonts w:cstheme="minorHAnsi"/>
          <w:i/>
          <w:iCs/>
          <w:sz w:val="20"/>
          <w:szCs w:val="20"/>
          <w:lang w:val="en-US"/>
        </w:rPr>
        <w:t>ID(PRIMARY KEY)</w:t>
      </w:r>
    </w:p>
    <w:p w14:paraId="407017E6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 w:rsidRPr="004754A0">
        <w:rPr>
          <w:rFonts w:cstheme="minorHAnsi"/>
          <w:i/>
          <w:iCs/>
          <w:sz w:val="20"/>
          <w:szCs w:val="20"/>
          <w:lang w:val="en-US"/>
        </w:rPr>
        <w:tab/>
      </w:r>
      <w:r>
        <w:rPr>
          <w:rFonts w:cstheme="minorHAnsi"/>
          <w:i/>
          <w:iCs/>
          <w:sz w:val="20"/>
          <w:szCs w:val="20"/>
        </w:rPr>
        <w:t>Nome</w:t>
      </w:r>
    </w:p>
    <w:p w14:paraId="04ACBE17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Cognome</w:t>
      </w:r>
    </w:p>
    <w:p w14:paraId="52E52D76" w14:textId="51A9B49D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DataNascita</w:t>
      </w:r>
    </w:p>
    <w:p w14:paraId="5DA98751" w14:textId="77777777" w:rsidR="00720FCE" w:rsidRDefault="00720FCE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</w:r>
    </w:p>
    <w:p w14:paraId="5270C21A" w14:textId="73D76692" w:rsidR="00720FCE" w:rsidRPr="00720FCE" w:rsidRDefault="00720FCE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 xml:space="preserve">     </w:t>
      </w:r>
    </w:p>
    <w:p w14:paraId="75B5175B" w14:textId="524E1B84" w:rsidR="000E5240" w:rsidRPr="005D38CC" w:rsidRDefault="005D38CC" w:rsidP="005D38CC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Quando si utilizza l’istruzione “GROUP BY”. Fare un esempio pratico comprensivo di query SQL</w:t>
      </w:r>
      <w:r w:rsidR="00123AE9" w:rsidRPr="005D38CC">
        <w:rPr>
          <w:rFonts w:cstheme="minorHAnsi"/>
          <w:i/>
          <w:iCs/>
          <w:sz w:val="20"/>
          <w:szCs w:val="20"/>
        </w:rPr>
        <w:br/>
      </w:r>
    </w:p>
    <w:p w14:paraId="39C09950" w14:textId="77777777" w:rsidR="00720FCE" w:rsidRDefault="00720FCE" w:rsidP="00823BF3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GROUP BY  si usa per raggruppare righe con gli stessi valori per creare un raggruppamento.</w:t>
      </w:r>
    </w:p>
    <w:p w14:paraId="705C1D1C" w14:textId="617DFF86" w:rsidR="00CD04EC" w:rsidRPr="00823BF3" w:rsidRDefault="000E5240" w:rsidP="00823BF3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 w:rsidRPr="00823BF3">
        <w:rPr>
          <w:rFonts w:cstheme="minorHAnsi"/>
          <w:i/>
          <w:iCs/>
          <w:sz w:val="20"/>
          <w:szCs w:val="20"/>
        </w:rPr>
        <w:br/>
      </w:r>
    </w:p>
    <w:p w14:paraId="34F17B8D" w14:textId="3821BF45" w:rsidR="00331C39" w:rsidRPr="00DF6D5F" w:rsidRDefault="00CC050D" w:rsidP="00331C39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Esercitazione</w:t>
      </w:r>
      <w:r w:rsidR="00F60AF1" w:rsidRPr="00DF6D5F">
        <w:rPr>
          <w:rFonts w:cstheme="minorHAnsi"/>
          <w:i/>
          <w:iCs/>
          <w:sz w:val="20"/>
          <w:szCs w:val="20"/>
          <w:lang w:val="it-IT"/>
        </w:rPr>
        <w:t xml:space="preserve"> pratica</w:t>
      </w:r>
    </w:p>
    <w:p w14:paraId="6637656E" w14:textId="0821023C" w:rsidR="004F12D3" w:rsidRPr="00DF6D5F" w:rsidRDefault="005D38CC" w:rsidP="004F12D3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Si vuole realizzare un sistema informativo per automatizzare la gestione di un negozio di dischi.</w:t>
      </w:r>
    </w:p>
    <w:p w14:paraId="295F97DD" w14:textId="5351B873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11DF257" w14:textId="328FC0DA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Le entità coinvolte sono:</w:t>
      </w:r>
    </w:p>
    <w:p w14:paraId="105D54E7" w14:textId="4CC2E2F1" w:rsidR="004F12D3" w:rsidRPr="00DF6D5F" w:rsidRDefault="004F12D3" w:rsidP="00573F0E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Album:</w:t>
      </w:r>
    </w:p>
    <w:p w14:paraId="68518ECA" w14:textId="6DD4E635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Titolo</w:t>
      </w:r>
    </w:p>
    <w:p w14:paraId="1B907AF7" w14:textId="18494496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Anno di uscita</w:t>
      </w:r>
    </w:p>
    <w:p w14:paraId="4DD8FB4B" w14:textId="71136F23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 xml:space="preserve">Casa </w:t>
      </w:r>
      <w:r w:rsidR="00EE0FFF" w:rsidRPr="00DF6D5F">
        <w:rPr>
          <w:rFonts w:cstheme="minorHAnsi"/>
          <w:i/>
          <w:iCs/>
          <w:sz w:val="20"/>
          <w:szCs w:val="20"/>
        </w:rPr>
        <w:t>discografica</w:t>
      </w:r>
    </w:p>
    <w:p w14:paraId="4CB66849" w14:textId="1A410161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 xml:space="preserve">Genere </w:t>
      </w:r>
    </w:p>
    <w:p w14:paraId="564AA175" w14:textId="351B9FE7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Supporto di distribuzione</w:t>
      </w:r>
    </w:p>
    <w:p w14:paraId="50F7D30A" w14:textId="43C999B8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Brano:</w:t>
      </w:r>
    </w:p>
    <w:p w14:paraId="281AF6F8" w14:textId="2D39656E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Ttitolo</w:t>
      </w:r>
    </w:p>
    <w:p w14:paraId="0DF5030F" w14:textId="3AAD4527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Durata (espressa in secondi)</w:t>
      </w:r>
    </w:p>
    <w:p w14:paraId="21BCD5E1" w14:textId="3642ED8B" w:rsidR="004F12D3" w:rsidRPr="00DF6D5F" w:rsidRDefault="004F12D3" w:rsidP="004F12D3">
      <w:p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Band:</w:t>
      </w:r>
    </w:p>
    <w:p w14:paraId="409FAD69" w14:textId="6CDF0AF5" w:rsidR="004F12D3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Nome</w:t>
      </w:r>
    </w:p>
    <w:p w14:paraId="43B45A1B" w14:textId="6666DBF8" w:rsidR="004754A0" w:rsidRPr="00DF6D5F" w:rsidRDefault="004754A0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NumeroComponenti</w:t>
      </w:r>
    </w:p>
    <w:p w14:paraId="225B455E" w14:textId="4375F799" w:rsidR="004F12D3" w:rsidRPr="00DF6D5F" w:rsidRDefault="004F12D3" w:rsidP="004F12D3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È possibile che uno stesso brano faccia parte di più di un album (ad es. le raccolte contengono brani appartenenti, in genere, ad album già pubblicati).</w:t>
      </w:r>
    </w:p>
    <w:p w14:paraId="7C144B60" w14:textId="3C346726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4165DE98" w14:textId="061667DD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 xml:space="preserve">Individuare </w:t>
      </w:r>
      <w:r w:rsidR="00573F0E" w:rsidRPr="00DF6D5F">
        <w:rPr>
          <w:rFonts w:cstheme="minorHAnsi"/>
          <w:i/>
          <w:iCs/>
          <w:sz w:val="20"/>
          <w:szCs w:val="20"/>
          <w:lang w:val="it-IT"/>
        </w:rPr>
        <w:t>la soluzione più adatta a livello di tabelle e creare tutte le relazioni necessarie.</w:t>
      </w:r>
    </w:p>
    <w:p w14:paraId="249B405C" w14:textId="19C1AF2E" w:rsidR="00573F0E" w:rsidRPr="00DF6D5F" w:rsidRDefault="00573F0E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Implementare i seguenti vincoli:</w:t>
      </w:r>
    </w:p>
    <w:p w14:paraId="366A39A6" w14:textId="36EEF72D" w:rsidR="00573F0E" w:rsidRPr="00DF6D5F" w:rsidRDefault="00573F0E" w:rsidP="00573F0E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Gli id devono essere autoincrementali</w:t>
      </w:r>
    </w:p>
    <w:p w14:paraId="088D45DA" w14:textId="55B62C5F" w:rsidR="00573F0E" w:rsidRPr="00DF6D5F" w:rsidRDefault="00573F0E" w:rsidP="000863CA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Un album deve essere considerato unico sulla base del titolo, anno di uscita, casa editrice e genere</w:t>
      </w:r>
      <w:r w:rsidR="000863CA" w:rsidRPr="00DF6D5F">
        <w:rPr>
          <w:rFonts w:cstheme="minorHAnsi"/>
          <w:i/>
          <w:iCs/>
          <w:sz w:val="20"/>
          <w:szCs w:val="20"/>
        </w:rPr>
        <w:t xml:space="preserve"> (se uno stesso album viene memorizzato su, ad esempio, due supporti differenti, i dati relativi a quell’album devono essere registrati separatamente).</w:t>
      </w:r>
    </w:p>
    <w:p w14:paraId="1F981F25" w14:textId="77777777" w:rsidR="00573F0E" w:rsidRPr="00DF6D5F" w:rsidRDefault="00573F0E" w:rsidP="00573F0E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lastRenderedPageBreak/>
        <w:t>Il genere può essere di queste tipologie (Classico, jazz, pop, rock, metal)</w:t>
      </w:r>
    </w:p>
    <w:p w14:paraId="48C415A0" w14:textId="616DCF29" w:rsidR="00573F0E" w:rsidRPr="00DF6D5F" w:rsidRDefault="00573F0E" w:rsidP="00573F0E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Il supporto di distribuzione deve essere scelto tra (CD, Vinile, Streaming)</w:t>
      </w:r>
    </w:p>
    <w:p w14:paraId="66893C3D" w14:textId="77777777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F7A0455" w14:textId="00B1CE24" w:rsidR="00573F0E" w:rsidRPr="00DF6D5F" w:rsidRDefault="00573F0E" w:rsidP="00573F0E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Una volta realizzato il modello concettuale ed entità-relazionale realizzare le seguenti query SQL:</w:t>
      </w:r>
    </w:p>
    <w:p w14:paraId="4A0ABA2B" w14:textId="1A8C693E" w:rsidR="00573F0E" w:rsidRPr="00DF6D5F" w:rsidRDefault="00573F0E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Scrivere una query che restituisca i titoli degli album de</w:t>
      </w:r>
      <w:r w:rsidR="000863CA" w:rsidRPr="00DF6D5F">
        <w:rPr>
          <w:rFonts w:cstheme="minorHAnsi"/>
          <w:i/>
          <w:iCs/>
          <w:sz w:val="20"/>
          <w:szCs w:val="20"/>
        </w:rPr>
        <w:t>gli</w:t>
      </w:r>
      <w:r w:rsidRPr="00DF6D5F">
        <w:rPr>
          <w:rFonts w:cstheme="minorHAnsi"/>
          <w:i/>
          <w:iCs/>
          <w:sz w:val="20"/>
          <w:szCs w:val="20"/>
        </w:rPr>
        <w:t xml:space="preserve"> “883”;</w:t>
      </w:r>
    </w:p>
    <w:p w14:paraId="17AE2998" w14:textId="3925E3A4" w:rsidR="00C25A3F" w:rsidRPr="00DF6D5F" w:rsidRDefault="00C25A3F" w:rsidP="00C25A3F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Selezionare tutti gli album editi dalla casa editrice nell’anno specificato;</w:t>
      </w:r>
    </w:p>
    <w:p w14:paraId="74867876" w14:textId="15F9C96B" w:rsidR="00573F0E" w:rsidRPr="00DF6D5F" w:rsidRDefault="00573F0E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Scrivere una query che restituisca tutti i titoli delle canzoni d</w:t>
      </w:r>
      <w:r w:rsidR="00C25A3F" w:rsidRPr="00DF6D5F">
        <w:rPr>
          <w:rFonts w:cstheme="minorHAnsi"/>
          <w:i/>
          <w:iCs/>
          <w:sz w:val="20"/>
          <w:szCs w:val="20"/>
        </w:rPr>
        <w:t>ei</w:t>
      </w:r>
      <w:r w:rsidRPr="00DF6D5F">
        <w:rPr>
          <w:rFonts w:cstheme="minorHAnsi"/>
          <w:i/>
          <w:iCs/>
          <w:sz w:val="20"/>
          <w:szCs w:val="20"/>
        </w:rPr>
        <w:t xml:space="preserve"> </w:t>
      </w:r>
      <w:r w:rsidR="00C25A3F" w:rsidRPr="00DF6D5F">
        <w:rPr>
          <w:rFonts w:cstheme="minorHAnsi"/>
          <w:i/>
          <w:iCs/>
          <w:sz w:val="20"/>
          <w:szCs w:val="20"/>
        </w:rPr>
        <w:t>“Maneskin</w:t>
      </w:r>
      <w:r w:rsidRPr="00DF6D5F">
        <w:rPr>
          <w:rFonts w:cstheme="minorHAnsi"/>
          <w:i/>
          <w:iCs/>
          <w:sz w:val="20"/>
          <w:szCs w:val="20"/>
        </w:rPr>
        <w:t>” appartenenti ad album pubblicati prima del 2</w:t>
      </w:r>
      <w:r w:rsidR="00BA0052">
        <w:rPr>
          <w:rFonts w:cstheme="minorHAnsi"/>
          <w:i/>
          <w:iCs/>
          <w:sz w:val="20"/>
          <w:szCs w:val="20"/>
        </w:rPr>
        <w:t>019</w:t>
      </w:r>
      <w:r w:rsidRPr="00DF6D5F">
        <w:rPr>
          <w:rFonts w:cstheme="minorHAnsi"/>
          <w:i/>
          <w:iCs/>
          <w:sz w:val="20"/>
          <w:szCs w:val="20"/>
        </w:rPr>
        <w:t>;</w:t>
      </w:r>
    </w:p>
    <w:p w14:paraId="6EF2955F" w14:textId="0E635DCC" w:rsidR="00573F0E" w:rsidRPr="00DF6D5F" w:rsidRDefault="000863CA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</w:t>
      </w:r>
      <w:r w:rsidR="00573F0E" w:rsidRPr="00DF6D5F">
        <w:rPr>
          <w:rFonts w:cstheme="minorHAnsi"/>
          <w:i/>
          <w:iCs/>
          <w:sz w:val="20"/>
          <w:szCs w:val="20"/>
        </w:rPr>
        <w:t>ndividuare tutti gli album in cui è contenuta</w:t>
      </w:r>
      <w:r w:rsidRPr="00DF6D5F">
        <w:rPr>
          <w:rFonts w:cstheme="minorHAnsi"/>
          <w:i/>
          <w:iCs/>
          <w:sz w:val="20"/>
          <w:szCs w:val="20"/>
        </w:rPr>
        <w:t xml:space="preserve"> la canzone “Imagine”</w:t>
      </w:r>
      <w:r w:rsidR="00573F0E" w:rsidRPr="00DF6D5F">
        <w:rPr>
          <w:rFonts w:cstheme="minorHAnsi"/>
          <w:i/>
          <w:iCs/>
          <w:sz w:val="20"/>
          <w:szCs w:val="20"/>
        </w:rPr>
        <w:t>;</w:t>
      </w:r>
    </w:p>
    <w:p w14:paraId="5138323F" w14:textId="0E46CB9E" w:rsidR="00C25A3F" w:rsidRPr="00DF6D5F" w:rsidRDefault="00C25A3F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Re</w:t>
      </w:r>
      <w:r w:rsidR="00AD0F34" w:rsidRPr="00DF6D5F">
        <w:rPr>
          <w:rFonts w:cstheme="minorHAnsi"/>
          <w:i/>
          <w:iCs/>
          <w:sz w:val="20"/>
          <w:szCs w:val="20"/>
        </w:rPr>
        <w:t>stituire il numero totale di canzoni eseguite</w:t>
      </w:r>
      <w:r w:rsidRPr="00DF6D5F">
        <w:rPr>
          <w:rFonts w:cstheme="minorHAnsi"/>
          <w:i/>
          <w:iCs/>
          <w:sz w:val="20"/>
          <w:szCs w:val="20"/>
        </w:rPr>
        <w:t xml:space="preserve"> dalla band “The Giornalisti”</w:t>
      </w:r>
      <w:r w:rsidR="00AD0F34" w:rsidRPr="00DF6D5F">
        <w:rPr>
          <w:rFonts w:cstheme="minorHAnsi"/>
          <w:i/>
          <w:iCs/>
          <w:sz w:val="20"/>
          <w:szCs w:val="20"/>
        </w:rPr>
        <w:t>;</w:t>
      </w:r>
    </w:p>
    <w:p w14:paraId="7F6FBA69" w14:textId="4B65BDE0" w:rsidR="00573F0E" w:rsidRPr="00DF6D5F" w:rsidRDefault="000863CA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C</w:t>
      </w:r>
      <w:r w:rsidR="00573F0E" w:rsidRPr="00DF6D5F">
        <w:rPr>
          <w:rFonts w:cstheme="minorHAnsi"/>
          <w:i/>
          <w:iCs/>
          <w:sz w:val="20"/>
          <w:szCs w:val="20"/>
        </w:rPr>
        <w:t>ontare per ogni album, l</w:t>
      </w:r>
      <w:r w:rsidRPr="00DF6D5F">
        <w:rPr>
          <w:rFonts w:cstheme="minorHAnsi"/>
          <w:i/>
          <w:iCs/>
          <w:sz w:val="20"/>
          <w:szCs w:val="20"/>
        </w:rPr>
        <w:t xml:space="preserve">a somma dei minuti </w:t>
      </w:r>
      <w:r w:rsidR="00AD0F34" w:rsidRPr="00DF6D5F">
        <w:rPr>
          <w:rFonts w:cstheme="minorHAnsi"/>
          <w:i/>
          <w:iCs/>
          <w:sz w:val="20"/>
          <w:szCs w:val="20"/>
        </w:rPr>
        <w:t>dei brani contenuti.</w:t>
      </w:r>
    </w:p>
    <w:p w14:paraId="1E1A7F42" w14:textId="47878A16" w:rsidR="00152454" w:rsidRPr="00DF6D5F" w:rsidRDefault="00152454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DDBE25C" w14:textId="4BA9E4E1" w:rsidR="00D472AB" w:rsidRPr="00DF6D5F" w:rsidRDefault="00D472AB" w:rsidP="00D472AB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Creare una view che mostri i dati completi dell’album, dell’artista e dei brani contenuti in essa</w:t>
      </w:r>
    </w:p>
    <w:p w14:paraId="18486F75" w14:textId="4FBE5FE2" w:rsidR="000C4A51" w:rsidRPr="00DF6D5F" w:rsidRDefault="00D472AB" w:rsidP="008D739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Scrivere una funzione utente che calcoli per ogni genere musicale quanti album sono inseriti in catalogo;</w:t>
      </w:r>
    </w:p>
    <w:p w14:paraId="1ECBB5F2" w14:textId="50D5C799" w:rsidR="00225A62" w:rsidRPr="00DF6D5F" w:rsidRDefault="00DF6D5F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  <w:r>
        <w:rPr>
          <w:rFonts w:cstheme="minorHAnsi"/>
          <w:i/>
          <w:iCs/>
          <w:sz w:val="20"/>
          <w:szCs w:val="20"/>
          <w:u w:val="single"/>
          <w:lang w:val="it-IT"/>
        </w:rPr>
        <w:t>Caricare</w:t>
      </w:r>
      <w:r w:rsidR="000C4A51" w:rsidRPr="00DF6D5F">
        <w:rPr>
          <w:rFonts w:cstheme="minorHAnsi"/>
          <w:i/>
          <w:iCs/>
          <w:sz w:val="20"/>
          <w:szCs w:val="20"/>
          <w:u w:val="single"/>
          <w:lang w:val="it-IT"/>
        </w:rPr>
        <w:t xml:space="preserve"> la prova pratica e teorica su Github.</w:t>
      </w:r>
    </w:p>
    <w:sectPr w:rsidR="00225A62" w:rsidRPr="00DF6D5F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91818" w14:textId="77777777" w:rsidR="00807ED2" w:rsidRDefault="00807ED2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38622771" w14:textId="77777777" w:rsidR="00807ED2" w:rsidRDefault="00807ED2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B48A6" w14:textId="77777777" w:rsidR="00807ED2" w:rsidRDefault="00807ED2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787A4556" w14:textId="77777777" w:rsidR="00807ED2" w:rsidRDefault="00807ED2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6DD7"/>
    <w:multiLevelType w:val="hybridMultilevel"/>
    <w:tmpl w:val="3D041688"/>
    <w:lvl w:ilvl="0" w:tplc="E106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B6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6F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CE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CD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E2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67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6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7346D"/>
    <w:multiLevelType w:val="hybridMultilevel"/>
    <w:tmpl w:val="FA38CE78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0FF67DB6"/>
    <w:multiLevelType w:val="hybridMultilevel"/>
    <w:tmpl w:val="2A1A9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6EF1"/>
    <w:multiLevelType w:val="hybridMultilevel"/>
    <w:tmpl w:val="289E8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503D"/>
    <w:multiLevelType w:val="hybridMultilevel"/>
    <w:tmpl w:val="E966B1AC"/>
    <w:lvl w:ilvl="0" w:tplc="B714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42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03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C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E3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0C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A3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7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561BF2"/>
    <w:multiLevelType w:val="hybridMultilevel"/>
    <w:tmpl w:val="8BFA6816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1D894FF2"/>
    <w:multiLevelType w:val="hybridMultilevel"/>
    <w:tmpl w:val="93D242BC"/>
    <w:lvl w:ilvl="0" w:tplc="AA18F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6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B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8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5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8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66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06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71F189D"/>
    <w:multiLevelType w:val="hybridMultilevel"/>
    <w:tmpl w:val="4EDCC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47D08"/>
    <w:multiLevelType w:val="hybridMultilevel"/>
    <w:tmpl w:val="FED018E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E6256"/>
    <w:multiLevelType w:val="multilevel"/>
    <w:tmpl w:val="9A1C8920"/>
    <w:numStyleLink w:val="Answers"/>
  </w:abstractNum>
  <w:abstractNum w:abstractNumId="14" w15:restartNumberingAfterBreak="0">
    <w:nsid w:val="2C8B0AC6"/>
    <w:multiLevelType w:val="hybridMultilevel"/>
    <w:tmpl w:val="28DCC462"/>
    <w:lvl w:ilvl="0" w:tplc="E63049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0E381F"/>
    <w:multiLevelType w:val="hybridMultilevel"/>
    <w:tmpl w:val="B02888E4"/>
    <w:lvl w:ilvl="0" w:tplc="DD26AF2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71E68"/>
    <w:multiLevelType w:val="multilevel"/>
    <w:tmpl w:val="9A1C8920"/>
    <w:numStyleLink w:val="Answers"/>
  </w:abstractNum>
  <w:abstractNum w:abstractNumId="17" w15:restartNumberingAfterBreak="0">
    <w:nsid w:val="382060B8"/>
    <w:multiLevelType w:val="hybridMultilevel"/>
    <w:tmpl w:val="92E27ED4"/>
    <w:lvl w:ilvl="0" w:tplc="039A6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89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C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AB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C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66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69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8B7B22"/>
    <w:multiLevelType w:val="multilevel"/>
    <w:tmpl w:val="9A1C8920"/>
    <w:numStyleLink w:val="Answers"/>
  </w:abstractNum>
  <w:abstractNum w:abstractNumId="19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D2F93"/>
    <w:multiLevelType w:val="hybridMultilevel"/>
    <w:tmpl w:val="A5DC892E"/>
    <w:lvl w:ilvl="0" w:tplc="2BB29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01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0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B41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C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26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01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CF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80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A372F"/>
    <w:multiLevelType w:val="hybridMultilevel"/>
    <w:tmpl w:val="B7C69770"/>
    <w:lvl w:ilvl="0" w:tplc="A4469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55185"/>
    <w:multiLevelType w:val="multilevel"/>
    <w:tmpl w:val="9A1C8920"/>
    <w:numStyleLink w:val="Answers"/>
  </w:abstractNum>
  <w:abstractNum w:abstractNumId="24" w15:restartNumberingAfterBreak="0">
    <w:nsid w:val="49AF741D"/>
    <w:multiLevelType w:val="multilevel"/>
    <w:tmpl w:val="9A1C8920"/>
    <w:numStyleLink w:val="Answers"/>
  </w:abstractNum>
  <w:abstractNum w:abstractNumId="25" w15:restartNumberingAfterBreak="0">
    <w:nsid w:val="4FB814CE"/>
    <w:multiLevelType w:val="hybridMultilevel"/>
    <w:tmpl w:val="B4268C90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6" w15:restartNumberingAfterBreak="0">
    <w:nsid w:val="5F7A0F89"/>
    <w:multiLevelType w:val="hybridMultilevel"/>
    <w:tmpl w:val="7E86772C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7" w15:restartNumberingAfterBreak="0">
    <w:nsid w:val="67173671"/>
    <w:multiLevelType w:val="multilevel"/>
    <w:tmpl w:val="9A1C8920"/>
    <w:numStyleLink w:val="Answers"/>
  </w:abstractNum>
  <w:abstractNum w:abstractNumId="28" w15:restartNumberingAfterBreak="0">
    <w:nsid w:val="71301E71"/>
    <w:multiLevelType w:val="hybridMultilevel"/>
    <w:tmpl w:val="D602C1AA"/>
    <w:lvl w:ilvl="0" w:tplc="FED610E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BB163B"/>
    <w:multiLevelType w:val="hybridMultilevel"/>
    <w:tmpl w:val="0C1E2294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1"/>
  </w:num>
  <w:num w:numId="17">
    <w:abstractNumId w:val="20"/>
  </w:num>
  <w:num w:numId="18">
    <w:abstractNumId w:val="0"/>
  </w:num>
  <w:num w:numId="19">
    <w:abstractNumId w:val="8"/>
  </w:num>
  <w:num w:numId="20">
    <w:abstractNumId w:val="29"/>
  </w:num>
  <w:num w:numId="21">
    <w:abstractNumId w:val="19"/>
  </w:num>
  <w:num w:numId="22">
    <w:abstractNumId w:val="12"/>
  </w:num>
  <w:num w:numId="23">
    <w:abstractNumId w:val="4"/>
  </w:num>
  <w:num w:numId="24">
    <w:abstractNumId w:val="2"/>
  </w:num>
  <w:num w:numId="25">
    <w:abstractNumId w:val="25"/>
  </w:num>
  <w:num w:numId="26">
    <w:abstractNumId w:val="10"/>
  </w:num>
  <w:num w:numId="27">
    <w:abstractNumId w:val="26"/>
  </w:num>
  <w:num w:numId="28">
    <w:abstractNumId w:val="6"/>
  </w:num>
  <w:num w:numId="29">
    <w:abstractNumId w:val="3"/>
  </w:num>
  <w:num w:numId="30">
    <w:abstractNumId w:val="31"/>
  </w:num>
  <w:num w:numId="31">
    <w:abstractNumId w:val="21"/>
  </w:num>
  <w:num w:numId="32">
    <w:abstractNumId w:val="7"/>
  </w:num>
  <w:num w:numId="33">
    <w:abstractNumId w:val="1"/>
  </w:num>
  <w:num w:numId="34">
    <w:abstractNumId w:val="17"/>
  </w:num>
  <w:num w:numId="35">
    <w:abstractNumId w:val="5"/>
  </w:num>
  <w:num w:numId="36">
    <w:abstractNumId w:val="28"/>
  </w:num>
  <w:num w:numId="37">
    <w:abstractNumId w:val="22"/>
  </w:num>
  <w:num w:numId="38">
    <w:abstractNumId w:val="1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D"/>
    <w:rsid w:val="0008558D"/>
    <w:rsid w:val="000863CA"/>
    <w:rsid w:val="000C4A51"/>
    <w:rsid w:val="000D4714"/>
    <w:rsid w:val="000E5240"/>
    <w:rsid w:val="000E60BC"/>
    <w:rsid w:val="00113F49"/>
    <w:rsid w:val="001201DB"/>
    <w:rsid w:val="00123AE9"/>
    <w:rsid w:val="00127A8D"/>
    <w:rsid w:val="00132BA7"/>
    <w:rsid w:val="00135EC2"/>
    <w:rsid w:val="00141303"/>
    <w:rsid w:val="0014318B"/>
    <w:rsid w:val="001438C8"/>
    <w:rsid w:val="00152454"/>
    <w:rsid w:val="001600FB"/>
    <w:rsid w:val="00172E22"/>
    <w:rsid w:val="001A3C39"/>
    <w:rsid w:val="001B6AE1"/>
    <w:rsid w:val="001C0245"/>
    <w:rsid w:val="001E6010"/>
    <w:rsid w:val="001F250D"/>
    <w:rsid w:val="00201EE0"/>
    <w:rsid w:val="00221D3B"/>
    <w:rsid w:val="00225A62"/>
    <w:rsid w:val="00230A4D"/>
    <w:rsid w:val="00261529"/>
    <w:rsid w:val="00265710"/>
    <w:rsid w:val="002733D1"/>
    <w:rsid w:val="00276425"/>
    <w:rsid w:val="002825D6"/>
    <w:rsid w:val="002D0170"/>
    <w:rsid w:val="002F2AFA"/>
    <w:rsid w:val="00315CD3"/>
    <w:rsid w:val="00331C39"/>
    <w:rsid w:val="003444B6"/>
    <w:rsid w:val="00347AB7"/>
    <w:rsid w:val="00356CAC"/>
    <w:rsid w:val="003862F7"/>
    <w:rsid w:val="003A0670"/>
    <w:rsid w:val="003D7282"/>
    <w:rsid w:val="003E162F"/>
    <w:rsid w:val="003E30EA"/>
    <w:rsid w:val="003F4E5B"/>
    <w:rsid w:val="00402F9B"/>
    <w:rsid w:val="004254F0"/>
    <w:rsid w:val="00440691"/>
    <w:rsid w:val="00443C7E"/>
    <w:rsid w:val="00446E50"/>
    <w:rsid w:val="00452347"/>
    <w:rsid w:val="00457A53"/>
    <w:rsid w:val="00464B0E"/>
    <w:rsid w:val="004754A0"/>
    <w:rsid w:val="0047762E"/>
    <w:rsid w:val="00496042"/>
    <w:rsid w:val="004C26A0"/>
    <w:rsid w:val="004F12D3"/>
    <w:rsid w:val="0053305A"/>
    <w:rsid w:val="00547F36"/>
    <w:rsid w:val="005645F9"/>
    <w:rsid w:val="00573F0E"/>
    <w:rsid w:val="00586A29"/>
    <w:rsid w:val="00587F4D"/>
    <w:rsid w:val="005A2070"/>
    <w:rsid w:val="005D38CC"/>
    <w:rsid w:val="006041E2"/>
    <w:rsid w:val="00633EA3"/>
    <w:rsid w:val="006A5B48"/>
    <w:rsid w:val="006B7942"/>
    <w:rsid w:val="006E1DAC"/>
    <w:rsid w:val="006E2140"/>
    <w:rsid w:val="006E3EC5"/>
    <w:rsid w:val="006E7CC3"/>
    <w:rsid w:val="006F4A3F"/>
    <w:rsid w:val="00720FCE"/>
    <w:rsid w:val="0072454E"/>
    <w:rsid w:val="00731D2B"/>
    <w:rsid w:val="0078731A"/>
    <w:rsid w:val="007913B5"/>
    <w:rsid w:val="00795461"/>
    <w:rsid w:val="007B5F2A"/>
    <w:rsid w:val="007C00E4"/>
    <w:rsid w:val="007D2B30"/>
    <w:rsid w:val="007E3CB3"/>
    <w:rsid w:val="00802A50"/>
    <w:rsid w:val="00807ED2"/>
    <w:rsid w:val="008120C2"/>
    <w:rsid w:val="00823BF3"/>
    <w:rsid w:val="0084271B"/>
    <w:rsid w:val="0084793A"/>
    <w:rsid w:val="008739A2"/>
    <w:rsid w:val="008877EC"/>
    <w:rsid w:val="008B5649"/>
    <w:rsid w:val="008D26C4"/>
    <w:rsid w:val="008D7390"/>
    <w:rsid w:val="008E653D"/>
    <w:rsid w:val="00910C80"/>
    <w:rsid w:val="009200E1"/>
    <w:rsid w:val="0092010E"/>
    <w:rsid w:val="00957D96"/>
    <w:rsid w:val="0098318B"/>
    <w:rsid w:val="009937F6"/>
    <w:rsid w:val="009A5097"/>
    <w:rsid w:val="00A1545F"/>
    <w:rsid w:val="00A360C5"/>
    <w:rsid w:val="00A74FF3"/>
    <w:rsid w:val="00A9761D"/>
    <w:rsid w:val="00AA5916"/>
    <w:rsid w:val="00AC2C1B"/>
    <w:rsid w:val="00AD0F34"/>
    <w:rsid w:val="00B03500"/>
    <w:rsid w:val="00B142D7"/>
    <w:rsid w:val="00B219E6"/>
    <w:rsid w:val="00B37908"/>
    <w:rsid w:val="00B67E28"/>
    <w:rsid w:val="00B915D5"/>
    <w:rsid w:val="00BA0052"/>
    <w:rsid w:val="00BA5730"/>
    <w:rsid w:val="00BC1DFD"/>
    <w:rsid w:val="00BF0094"/>
    <w:rsid w:val="00C1038C"/>
    <w:rsid w:val="00C25A3F"/>
    <w:rsid w:val="00C329F9"/>
    <w:rsid w:val="00C47810"/>
    <w:rsid w:val="00C537D0"/>
    <w:rsid w:val="00C71FAF"/>
    <w:rsid w:val="00C8122C"/>
    <w:rsid w:val="00C83061"/>
    <w:rsid w:val="00CA3B5B"/>
    <w:rsid w:val="00CB3446"/>
    <w:rsid w:val="00CB67A9"/>
    <w:rsid w:val="00CB75DF"/>
    <w:rsid w:val="00CC050D"/>
    <w:rsid w:val="00CC1942"/>
    <w:rsid w:val="00CC6F4B"/>
    <w:rsid w:val="00CD04EC"/>
    <w:rsid w:val="00CE3BE3"/>
    <w:rsid w:val="00CE5FBE"/>
    <w:rsid w:val="00D20C89"/>
    <w:rsid w:val="00D26666"/>
    <w:rsid w:val="00D40B1D"/>
    <w:rsid w:val="00D472AB"/>
    <w:rsid w:val="00D6178B"/>
    <w:rsid w:val="00D61D28"/>
    <w:rsid w:val="00D8241B"/>
    <w:rsid w:val="00D9344E"/>
    <w:rsid w:val="00DA34E6"/>
    <w:rsid w:val="00DA5C84"/>
    <w:rsid w:val="00DB470B"/>
    <w:rsid w:val="00DF6D5F"/>
    <w:rsid w:val="00E0358B"/>
    <w:rsid w:val="00E04A03"/>
    <w:rsid w:val="00E1423C"/>
    <w:rsid w:val="00E66EA4"/>
    <w:rsid w:val="00E7015D"/>
    <w:rsid w:val="00E94E57"/>
    <w:rsid w:val="00EA60A6"/>
    <w:rsid w:val="00ED5009"/>
    <w:rsid w:val="00ED5A4F"/>
    <w:rsid w:val="00EE0FFF"/>
    <w:rsid w:val="00EF68B0"/>
    <w:rsid w:val="00F60AF1"/>
    <w:rsid w:val="00F76006"/>
    <w:rsid w:val="00FA22C4"/>
    <w:rsid w:val="00FC6BAD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4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38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2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7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691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Mariangela Leone (c)</cp:lastModifiedBy>
  <cp:revision>15</cp:revision>
  <cp:lastPrinted>2004-01-22T16:32:00Z</cp:lastPrinted>
  <dcterms:created xsi:type="dcterms:W3CDTF">2021-02-26T08:04:00Z</dcterms:created>
  <dcterms:modified xsi:type="dcterms:W3CDTF">2021-06-11T10:48:00Z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2021-06-11T07:03:30Z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a9e6def0-4c91-4053-9e79-6719485c8781</vt:lpwstr>
  </property>
  <property fmtid="{D5CDD505-2E9C-101B-9397-08002B2CF9AE}" pid="21" name="MSIP_Label_5fae8262-b78e-4366-8929-a5d6aac95320_ContentBits">
    <vt:lpwstr>0</vt:lpwstr>
  </property>
</Properties>
</file>